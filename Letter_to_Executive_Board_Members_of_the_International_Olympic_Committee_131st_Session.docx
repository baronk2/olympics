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0D2" w:rsidRDefault="001730D2" w:rsidP="002B3DBB">
      <w:pPr>
        <w:spacing w:after="0" w:line="240" w:lineRule="auto"/>
        <w:rPr>
          <w:rFonts w:ascii="Times New Roman" w:hAnsi="Times New Roman"/>
          <w:sz w:val="24"/>
        </w:rPr>
      </w:pPr>
      <w:r>
        <w:rPr>
          <w:rFonts w:ascii="Times New Roman" w:hAnsi="Times New Roman"/>
          <w:sz w:val="24"/>
        </w:rPr>
        <w:t>Dear Executive Board Members of the International Olympic Committee,</w:t>
      </w:r>
    </w:p>
    <w:p w:rsidR="001730D2" w:rsidRDefault="001730D2" w:rsidP="004552A2">
      <w:pPr>
        <w:spacing w:after="0" w:line="240" w:lineRule="auto"/>
        <w:rPr>
          <w:rFonts w:ascii="Times New Roman" w:hAnsi="Times New Roman"/>
          <w:sz w:val="24"/>
        </w:rPr>
      </w:pPr>
    </w:p>
    <w:p w:rsidR="001730D2" w:rsidRDefault="001730D2" w:rsidP="00C66B4A">
      <w:pPr>
        <w:spacing w:after="0" w:line="240" w:lineRule="auto"/>
        <w:ind w:firstLine="720"/>
        <w:rPr>
          <w:rFonts w:ascii="Times New Roman" w:hAnsi="Times New Roman"/>
          <w:sz w:val="24"/>
        </w:rPr>
      </w:pPr>
      <w:r>
        <w:rPr>
          <w:rFonts w:ascii="Times New Roman" w:hAnsi="Times New Roman"/>
          <w:sz w:val="24"/>
        </w:rPr>
        <w:t>My name is Kevin Baron. I have attached a letter addressed to the one hundred thirty-first session of the International Olympic Committee in humble hopes that the Executive Board may preview it and exercise its executive power to reallocate an appropriate portion of the agenda minutes of the fully-assembled committee to the discussion of this letter.</w:t>
      </w:r>
    </w:p>
    <w:p w:rsidR="001730D2" w:rsidRDefault="001730D2" w:rsidP="00C66B4A">
      <w:pPr>
        <w:spacing w:after="0" w:line="240" w:lineRule="auto"/>
        <w:rPr>
          <w:rFonts w:ascii="Times New Roman" w:hAnsi="Times New Roman"/>
          <w:sz w:val="24"/>
        </w:rPr>
      </w:pPr>
    </w:p>
    <w:p w:rsidR="001730D2" w:rsidRDefault="001730D2" w:rsidP="00C66B4A">
      <w:pPr>
        <w:spacing w:after="0" w:line="240" w:lineRule="auto"/>
        <w:rPr>
          <w:rFonts w:ascii="Times New Roman" w:hAnsi="Times New Roman"/>
          <w:sz w:val="24"/>
        </w:rPr>
      </w:pPr>
      <w:r>
        <w:rPr>
          <w:rFonts w:ascii="Times New Roman" w:hAnsi="Times New Roman"/>
          <w:sz w:val="24"/>
        </w:rPr>
        <w:t>Gratitudinously,</w:t>
      </w:r>
      <w:bookmarkStart w:id="0" w:name="_GoBack"/>
      <w:bookmarkEnd w:id="0"/>
    </w:p>
    <w:p w:rsidR="001730D2" w:rsidRDefault="001730D2" w:rsidP="00F20F60">
      <w:pPr>
        <w:spacing w:after="0" w:line="240" w:lineRule="auto"/>
        <w:ind w:firstLine="720"/>
        <w:rPr>
          <w:rFonts w:ascii="Times New Roman" w:hAnsi="Times New Roman"/>
          <w:sz w:val="24"/>
        </w:rPr>
      </w:pPr>
    </w:p>
    <w:p w:rsidR="001730D2" w:rsidRPr="00E453B3" w:rsidRDefault="001730D2" w:rsidP="00F20F60">
      <w:pPr>
        <w:spacing w:after="0" w:line="240" w:lineRule="auto"/>
        <w:ind w:firstLine="720"/>
        <w:rPr>
          <w:rFonts w:ascii="Times New Roman" w:hAnsi="Times New Roman"/>
          <w:sz w:val="24"/>
        </w:rPr>
      </w:pPr>
      <w:r>
        <w:rPr>
          <w:rFonts w:ascii="Times New Roman" w:hAnsi="Times New Roman"/>
          <w:sz w:val="24"/>
        </w:rPr>
        <w:t>Kevin Baron</w:t>
      </w:r>
    </w:p>
    <w:sectPr w:rsidR="001730D2" w:rsidRPr="00E453B3" w:rsidSect="009854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53B3"/>
    <w:rsid w:val="001730D2"/>
    <w:rsid w:val="002B3DBB"/>
    <w:rsid w:val="003C536B"/>
    <w:rsid w:val="003C6A8C"/>
    <w:rsid w:val="004552A2"/>
    <w:rsid w:val="0098544E"/>
    <w:rsid w:val="00BA53C2"/>
    <w:rsid w:val="00C66B4A"/>
    <w:rsid w:val="00C94A36"/>
    <w:rsid w:val="00E453B3"/>
    <w:rsid w:val="00F20F60"/>
    <w:rsid w:val="00F275DA"/>
    <w:rsid w:val="00F53DC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44E"/>
    <w:pPr>
      <w:spacing w:after="160" w:line="259"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Pages>
  <Words>67</Words>
  <Characters>387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Executive Board Members of the International Olympic Committee,</dc:title>
  <dc:subject/>
  <dc:creator>Kevin Baron</dc:creator>
  <cp:keywords/>
  <dc:description/>
  <cp:lastModifiedBy>Kevin</cp:lastModifiedBy>
  <cp:revision>2</cp:revision>
  <dcterms:created xsi:type="dcterms:W3CDTF">2017-09-09T09:00:00Z</dcterms:created>
  <dcterms:modified xsi:type="dcterms:W3CDTF">2017-09-09T09:00:00Z</dcterms:modified>
</cp:coreProperties>
</file>